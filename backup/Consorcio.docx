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2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49"/>
      </w:tblGrid>
      <w:tr w:rsidR="00A66B18" w:rsidRPr="0041428F" w:rsidTr="001B2C7B">
        <w:trPr>
          <w:trHeight w:val="343"/>
          <w:jc w:val="center"/>
        </w:trPr>
        <w:tc>
          <w:tcPr>
            <w:tcW w:w="10450" w:type="dxa"/>
          </w:tcPr>
          <w:p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41428F" w:rsidTr="001B2C7B">
        <w:trPr>
          <w:trHeight w:val="3428"/>
          <w:jc w:val="center"/>
        </w:trPr>
        <w:tc>
          <w:tcPr>
            <w:tcW w:w="10450" w:type="dxa"/>
            <w:vAlign w:val="bottom"/>
          </w:tcPr>
          <w:p w:rsidR="00A66B18" w:rsidRPr="00A66B18" w:rsidRDefault="001B2C7B" w:rsidP="00A66B18">
            <w:pPr>
              <w:pStyle w:val="Informacindecontacto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F24053">
                  <wp:simplePos x="0" y="0"/>
                  <wp:positionH relativeFrom="column">
                    <wp:posOffset>4714875</wp:posOffset>
                  </wp:positionH>
                  <wp:positionV relativeFrom="paragraph">
                    <wp:posOffset>-1304290</wp:posOffset>
                  </wp:positionV>
                  <wp:extent cx="1619250" cy="1107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3FF7">
              <w:t>Consorcio</w:t>
            </w:r>
          </w:p>
          <w:p w:rsidR="003E24DF" w:rsidRPr="0041428F" w:rsidRDefault="00263FF7" w:rsidP="00A66B18">
            <w:pPr>
              <w:pStyle w:val="Informacindecontacto"/>
            </w:pPr>
            <w:r>
              <w:t>Haedo</w:t>
            </w:r>
          </w:p>
          <w:p w:rsidR="003E24DF" w:rsidRPr="00A66B18" w:rsidRDefault="00263FF7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1165404122</w:t>
            </w:r>
          </w:p>
          <w:p w:rsidR="003E24DF" w:rsidRDefault="00263FF7" w:rsidP="00A66B18">
            <w:pPr>
              <w:pStyle w:val="Informacindecontacto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b w:val="0"/>
                <w:bCs w:val="0"/>
              </w:rPr>
              <w:t>Sebastian_litter@hotmail.com</w:t>
            </w:r>
          </w:p>
          <w:p w:rsidR="001B2C7B" w:rsidRPr="0041428F" w:rsidRDefault="001B2C7B" w:rsidP="00A66B18">
            <w:pPr>
              <w:pStyle w:val="Informacindecontacto"/>
            </w:pPr>
          </w:p>
          <w:p w:rsidR="003E24DF" w:rsidRPr="0041428F" w:rsidRDefault="003E24DF" w:rsidP="00263FF7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</w:tbl>
    <w:p w:rsidR="001664CF" w:rsidRDefault="00263FF7" w:rsidP="001664CF">
      <w:pPr>
        <w:shd w:val="clear" w:color="auto" w:fill="FFFFFF"/>
        <w:spacing w:before="100" w:beforeAutospacing="1" w:after="100" w:afterAutospacing="1"/>
        <w:ind w:left="0" w:right="0"/>
        <w:outlineLvl w:val="1"/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val="es-AR" w:eastAsia="es-AR"/>
        </w:rPr>
      </w:pPr>
      <w:r w:rsidRPr="00005A44"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val="es-AR" w:eastAsia="es-AR"/>
        </w:rPr>
        <w:t>Acerca del empleo</w:t>
      </w:r>
    </w:p>
    <w:p w:rsidR="00A66B18" w:rsidRPr="001664CF" w:rsidRDefault="00263FF7" w:rsidP="001664CF">
      <w:pPr>
        <w:shd w:val="clear" w:color="auto" w:fill="FFFFFF"/>
        <w:spacing w:before="100" w:beforeAutospacing="1" w:after="100" w:afterAutospacing="1"/>
        <w:ind w:left="0" w:right="0"/>
        <w:outlineLvl w:val="1"/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val="es-AR" w:eastAsia="es-AR"/>
        </w:rPr>
      </w:pPr>
      <w:r>
        <w:rPr>
          <w:lang w:bidi="es-ES"/>
        </w:rPr>
        <w:t>Estimado postulante</w:t>
      </w:r>
      <w:r w:rsidR="00A66B18" w:rsidRPr="00E4786A">
        <w:rPr>
          <w:lang w:bidi="es-ES"/>
        </w:rPr>
        <w:t>:</w:t>
      </w:r>
    </w:p>
    <w:p w:rsidR="00263FF7" w:rsidRPr="00005A44" w:rsidRDefault="00263FF7" w:rsidP="00263FF7">
      <w:pPr>
        <w:spacing w:before="100" w:beforeAutospacing="1" w:after="100" w:afterAutospacing="1"/>
        <w:ind w:left="0"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b/>
          <w:bCs/>
          <w:color w:val="auto"/>
          <w:kern w:val="0"/>
          <w:sz w:val="21"/>
          <w:szCs w:val="21"/>
          <w:shd w:val="clear" w:color="auto" w:fill="FFFFFF"/>
          <w:lang w:val="es-AR" w:eastAsia="es-AR"/>
        </w:rPr>
        <w:t>#</w:t>
      </w:r>
      <w:proofErr w:type="spellStart"/>
      <w:proofErr w:type="gramStart"/>
      <w:r w:rsidRPr="00005A44">
        <w:rPr>
          <w:rFonts w:ascii="Segoe UI" w:eastAsia="Times New Roman" w:hAnsi="Segoe UI" w:cs="Segoe UI"/>
          <w:b/>
          <w:bCs/>
          <w:color w:val="auto"/>
          <w:kern w:val="0"/>
          <w:sz w:val="21"/>
          <w:szCs w:val="21"/>
          <w:shd w:val="clear" w:color="auto" w:fill="FFFFFF"/>
          <w:lang w:val="es-AR" w:eastAsia="es-AR"/>
        </w:rPr>
        <w:t>Somos</w:t>
      </w:r>
      <w:r>
        <w:rPr>
          <w:rFonts w:ascii="Segoe UI" w:eastAsia="Times New Roman" w:hAnsi="Segoe UI" w:cs="Segoe UI"/>
          <w:b/>
          <w:bCs/>
          <w:color w:val="auto"/>
          <w:kern w:val="0"/>
          <w:sz w:val="21"/>
          <w:szCs w:val="21"/>
          <w:shd w:val="clear" w:color="auto" w:fill="FFFFFF"/>
          <w:lang w:val="es-AR" w:eastAsia="es-AR"/>
        </w:rPr>
        <w:t>ConsorcioX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,.</w:t>
      </w:r>
      <w:proofErr w:type="gram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Trabajamos por la educación e inclusión </w:t>
      </w:r>
      <w:r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tecnológica en los hogares</w:t>
      </w: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de toda la región.</w:t>
      </w:r>
    </w:p>
    <w:p w:rsidR="00263FF7" w:rsidRPr="00005A44" w:rsidRDefault="00263FF7" w:rsidP="00263FF7">
      <w:pPr>
        <w:spacing w:before="100" w:beforeAutospacing="1" w:after="100" w:afterAutospacing="1"/>
        <w:ind w:left="0"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Generamos una experiencia tecnológica para que nuestros clientes puedan acceder a un mundo de posibilidades a través de nuestros productos y acompañarlos en el uso cotidiano</w:t>
      </w:r>
      <w:r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de sus hogares</w:t>
      </w: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.</w:t>
      </w:r>
    </w:p>
    <w:p w:rsidR="00263FF7" w:rsidRPr="00005A44" w:rsidRDefault="00263FF7" w:rsidP="00263FF7">
      <w:pPr>
        <w:spacing w:before="100" w:beforeAutospacing="1" w:after="100" w:afterAutospacing="1"/>
        <w:ind w:left="0"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Estamos siempre en movimiento, nuestro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stack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tecnológico de vanguardia nos permite crear un ecosistema de productos y servicios con soluciones simples e ingeniosas para nuestros clientes</w:t>
      </w:r>
      <w:r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.</w:t>
      </w:r>
    </w:p>
    <w:p w:rsidR="00263FF7" w:rsidRPr="00005A44" w:rsidRDefault="00263FF7" w:rsidP="00263FF7">
      <w:pPr>
        <w:spacing w:before="100" w:beforeAutospacing="1" w:after="100" w:afterAutospacing="1"/>
        <w:ind w:left="0"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¿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Querés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ser protagonista de impulsar la transformación de millones de personas? ¡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Sumate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!</w:t>
      </w:r>
    </w:p>
    <w:p w:rsidR="00263FF7" w:rsidRPr="00005A44" w:rsidRDefault="00263FF7" w:rsidP="00263FF7">
      <w:pPr>
        <w:spacing w:before="100" w:beforeAutospacing="1" w:after="100" w:afterAutospacing="1"/>
        <w:ind w:left="0"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b/>
          <w:bCs/>
          <w:color w:val="auto"/>
          <w:kern w:val="0"/>
          <w:sz w:val="21"/>
          <w:szCs w:val="21"/>
          <w:shd w:val="clear" w:color="auto" w:fill="FFFFFF"/>
          <w:lang w:val="es-AR" w:eastAsia="es-AR"/>
        </w:rPr>
        <w:t>¿Qué desafíos vas a encontrar en esta posición?</w:t>
      </w:r>
    </w:p>
    <w:p w:rsidR="00263FF7" w:rsidRPr="00005A44" w:rsidRDefault="00263FF7" w:rsidP="00263FF7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Diseñar y crear desarrollos desde cero con tecnologías Cloud.</w:t>
      </w:r>
    </w:p>
    <w:p w:rsidR="00263FF7" w:rsidRPr="00005A44" w:rsidRDefault="00263FF7" w:rsidP="00263FF7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Trabajar en equipos multidisciplinarios, participando del diseño de nuevos productos bajo metodología scrum.</w:t>
      </w:r>
    </w:p>
    <w:p w:rsidR="00263FF7" w:rsidRPr="00005A44" w:rsidRDefault="00263FF7" w:rsidP="00263FF7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Colaborar activamente con el equipo de arquitectura en las definiciones de tecnología.</w:t>
      </w:r>
    </w:p>
    <w:p w:rsidR="00263FF7" w:rsidRPr="00005A44" w:rsidRDefault="00263FF7" w:rsidP="001B2C7B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Identificar y brindar soluciones a problemas complejos velando por la calidad del código.</w:t>
      </w:r>
    </w:p>
    <w:p w:rsidR="00263FF7" w:rsidRPr="00005A44" w:rsidRDefault="00263FF7" w:rsidP="00263FF7">
      <w:pPr>
        <w:spacing w:before="100" w:beforeAutospacing="1" w:after="100" w:afterAutospacing="1"/>
        <w:ind w:left="0"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b/>
          <w:bCs/>
          <w:color w:val="auto"/>
          <w:kern w:val="0"/>
          <w:sz w:val="21"/>
          <w:szCs w:val="21"/>
          <w:shd w:val="clear" w:color="auto" w:fill="FFFFFF"/>
          <w:lang w:val="es-AR" w:eastAsia="es-AR"/>
        </w:rPr>
        <w:t>¿Qué buscamos?</w:t>
      </w:r>
    </w:p>
    <w:p w:rsidR="00263FF7" w:rsidRDefault="00263FF7" w:rsidP="00263FF7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Conocimientos en Node.JS (ES6,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async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/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await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, async.js,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event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loop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,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transpiling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/ babel /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webpack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/ mocha /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etc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)</w:t>
      </w:r>
    </w:p>
    <w:p w:rsidR="006D2AF2" w:rsidRPr="00005A44" w:rsidRDefault="006D2AF2" w:rsidP="00263FF7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Conocimientos en </w:t>
      </w:r>
      <w:r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Angular, </w:t>
      </w:r>
      <w:proofErr w:type="spellStart"/>
      <w:r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Ionic</w:t>
      </w:r>
      <w:proofErr w:type="spellEnd"/>
      <w:r w:rsidR="001664CF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(versión 2 en adelante)</w:t>
      </w:r>
    </w:p>
    <w:p w:rsidR="00263FF7" w:rsidRPr="00005A44" w:rsidRDefault="00263FF7" w:rsidP="00263FF7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Conocimientos de infraestructura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cloud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y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serverless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(deseable)</w:t>
      </w:r>
    </w:p>
    <w:p w:rsidR="00263FF7" w:rsidRPr="00005A44" w:rsidRDefault="00263FF7" w:rsidP="00263FF7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Conocimientos en metodologías ágiles (Scrum / Kanban)</w:t>
      </w:r>
    </w:p>
    <w:p w:rsidR="00263FF7" w:rsidRPr="00005A44" w:rsidRDefault="00263FF7" w:rsidP="00263FF7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Conocimientos de GIT</w:t>
      </w:r>
    </w:p>
    <w:p w:rsidR="00263FF7" w:rsidRPr="00005A44" w:rsidRDefault="00263FF7" w:rsidP="00263FF7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Experiencia en construcción de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APIs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REST</w:t>
      </w:r>
    </w:p>
    <w:p w:rsidR="00A66B18" w:rsidRPr="00263FF7" w:rsidRDefault="00263FF7" w:rsidP="00263FF7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</w:pPr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Conocimiento de </w:t>
      </w:r>
      <w:proofErr w:type="spellStart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>practicas</w:t>
      </w:r>
      <w:proofErr w:type="spellEnd"/>
      <w:r w:rsidRPr="00005A44">
        <w:rPr>
          <w:rFonts w:ascii="Segoe UI" w:eastAsia="Times New Roman" w:hAnsi="Segoe UI" w:cs="Segoe UI"/>
          <w:color w:val="auto"/>
          <w:kern w:val="0"/>
          <w:sz w:val="21"/>
          <w:szCs w:val="21"/>
          <w:shd w:val="clear" w:color="auto" w:fill="FFFFFF"/>
          <w:lang w:val="es-AR" w:eastAsia="es-AR"/>
        </w:rPr>
        <w:t xml:space="preserve"> de seguridad recomendadas por OWASP</w:t>
      </w:r>
    </w:p>
    <w:sdt>
      <w:sdtPr>
        <w:id w:val="2139374424"/>
        <w:placeholder>
          <w:docPart w:val="6A58004DE5844D0C940D337037BF3D5B"/>
        </w:placeholder>
        <w:temporary/>
        <w:showingPlcHdr/>
        <w15:appearance w15:val="hidden"/>
      </w:sdtPr>
      <w:sdtEndPr/>
      <w:sdtContent>
        <w:p w:rsidR="00A66B18" w:rsidRPr="00263FF7" w:rsidRDefault="00E4786A" w:rsidP="006D2AF2">
          <w:pPr>
            <w:pStyle w:val="Destinatario"/>
          </w:pPr>
          <w:r w:rsidRPr="006D2AF2">
            <w:rPr>
              <w:rStyle w:val="SaludoCar"/>
            </w:rPr>
            <w:t>Un cordial saludo,</w:t>
          </w:r>
        </w:p>
      </w:sdtContent>
    </w:sdt>
    <w:p w:rsidR="00A66B18" w:rsidRDefault="00263FF7" w:rsidP="00A6783B">
      <w:pPr>
        <w:pStyle w:val="Firma"/>
        <w:rPr>
          <w:color w:val="000000" w:themeColor="text1"/>
        </w:rPr>
      </w:pPr>
      <w:r>
        <w:t>Sebastian Litter</w:t>
      </w:r>
    </w:p>
    <w:p w:rsidR="00005A44" w:rsidRDefault="00005A44" w:rsidP="00A6783B">
      <w:pPr>
        <w:pStyle w:val="Firma"/>
        <w:rPr>
          <w:color w:val="000000" w:themeColor="text1"/>
        </w:rPr>
      </w:pPr>
    </w:p>
    <w:p w:rsidR="00005A44" w:rsidRDefault="00005A44" w:rsidP="00A6783B">
      <w:pPr>
        <w:pStyle w:val="Firma"/>
        <w:rPr>
          <w:color w:val="000000" w:themeColor="text1"/>
        </w:rPr>
      </w:pPr>
    </w:p>
    <w:p w:rsidR="00263FF7" w:rsidRDefault="00263FF7" w:rsidP="00A6783B">
      <w:pPr>
        <w:pStyle w:val="Firma"/>
        <w:rPr>
          <w:color w:val="000000" w:themeColor="text1"/>
        </w:rPr>
      </w:pPr>
    </w:p>
    <w:p w:rsidR="00263FF7" w:rsidRDefault="00263FF7" w:rsidP="00A6783B">
      <w:pPr>
        <w:pStyle w:val="Firma"/>
        <w:rPr>
          <w:color w:val="000000" w:themeColor="text1"/>
        </w:rPr>
      </w:pPr>
    </w:p>
    <w:p w:rsidR="00263FF7" w:rsidRDefault="00263FF7" w:rsidP="00A6783B">
      <w:pPr>
        <w:pStyle w:val="Firma"/>
        <w:rPr>
          <w:color w:val="000000" w:themeColor="text1"/>
        </w:rPr>
      </w:pPr>
    </w:p>
    <w:p w:rsidR="00263FF7" w:rsidRDefault="00263FF7" w:rsidP="00A6783B">
      <w:pPr>
        <w:pStyle w:val="Firma"/>
        <w:rPr>
          <w:color w:val="000000" w:themeColor="text1"/>
        </w:rPr>
      </w:pPr>
    </w:p>
    <w:p w:rsidR="00263FF7" w:rsidRDefault="00263FF7" w:rsidP="00A6783B">
      <w:pPr>
        <w:pStyle w:val="Firma"/>
        <w:rPr>
          <w:color w:val="000000" w:themeColor="text1"/>
        </w:rPr>
      </w:pPr>
    </w:p>
    <w:p w:rsidR="00263FF7" w:rsidRDefault="00263FF7" w:rsidP="00A6783B">
      <w:pPr>
        <w:pStyle w:val="Firma"/>
        <w:rPr>
          <w:color w:val="000000" w:themeColor="text1"/>
        </w:rPr>
      </w:pPr>
    </w:p>
    <w:p w:rsidR="00263FF7" w:rsidRDefault="00263FF7" w:rsidP="00A6783B">
      <w:pPr>
        <w:pStyle w:val="Firma"/>
        <w:rPr>
          <w:color w:val="000000" w:themeColor="text1"/>
        </w:rPr>
      </w:pPr>
    </w:p>
    <w:p w:rsidR="00263FF7" w:rsidRDefault="00263FF7" w:rsidP="00A6783B">
      <w:pPr>
        <w:pStyle w:val="Firma"/>
        <w:rPr>
          <w:color w:val="000000" w:themeColor="text1"/>
        </w:rPr>
      </w:pPr>
    </w:p>
    <w:p w:rsidR="00263FF7" w:rsidRDefault="00263FF7" w:rsidP="00A6783B">
      <w:pPr>
        <w:pStyle w:val="Firma"/>
        <w:rPr>
          <w:color w:val="000000" w:themeColor="text1"/>
        </w:rPr>
      </w:pPr>
    </w:p>
    <w:p w:rsidR="006D2AF2" w:rsidRDefault="006D2AF2" w:rsidP="00A6783B">
      <w:pPr>
        <w:pStyle w:val="Firma"/>
        <w:rPr>
          <w:color w:val="000000" w:themeColor="text1"/>
        </w:rPr>
      </w:pPr>
    </w:p>
    <w:p w:rsidR="006D2AF2" w:rsidRDefault="006D2AF2" w:rsidP="00A6783B">
      <w:pPr>
        <w:pStyle w:val="Firma"/>
        <w:rPr>
          <w:color w:val="000000" w:themeColor="text1"/>
        </w:rPr>
      </w:pPr>
    </w:p>
    <w:p w:rsidR="006D2AF2" w:rsidRDefault="006D2AF2" w:rsidP="00A6783B">
      <w:pPr>
        <w:pStyle w:val="Firma"/>
        <w:rPr>
          <w:color w:val="000000" w:themeColor="text1"/>
        </w:rPr>
      </w:pPr>
    </w:p>
    <w:p w:rsidR="00005A44" w:rsidRPr="00005A44" w:rsidRDefault="00005A44" w:rsidP="00005A44">
      <w:pPr>
        <w:shd w:val="clear" w:color="auto" w:fill="FFFFFF"/>
        <w:spacing w:before="100" w:beforeAutospacing="1" w:after="100" w:afterAutospacing="1"/>
        <w:ind w:left="0" w:right="0"/>
        <w:outlineLvl w:val="1"/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val="es-AR" w:eastAsia="es-AR"/>
        </w:rPr>
      </w:pPr>
      <w:r w:rsidRPr="00005A44"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val="es-AR" w:eastAsia="es-AR"/>
        </w:rPr>
        <w:t>Acerca del empleo</w:t>
      </w:r>
    </w:p>
    <w:p w:rsidR="001B2C7B" w:rsidRPr="001B2C7B" w:rsidRDefault="001B2C7B" w:rsidP="001B2C7B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</w:pPr>
      <w:r w:rsidRPr="001B2C7B"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  <w:t xml:space="preserve">Estamos buscando desarrolladores de Angular experimentados para unirse a nuestro equipo de primer nivel que puedan aplicar su innovación y pasión para respaldar las soluciones empaquetadas empresariales. Si tiene excelentes habilidades de programación y le encanta colaborar con </w:t>
      </w:r>
      <w:proofErr w:type="gramStart"/>
      <w:r w:rsidRPr="001B2C7B"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  <w:t xml:space="preserve">las </w:t>
      </w:r>
      <w:r w:rsidR="006D2AF2"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  <w:t>g</w:t>
      </w:r>
      <w:r w:rsidR="006D2AF2" w:rsidRPr="006D2AF2"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  <w:t>estión eficaz</w:t>
      </w:r>
      <w:proofErr w:type="gramEnd"/>
      <w:r w:rsidR="006D2AF2" w:rsidRPr="006D2AF2"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  <w:t xml:space="preserve"> de</w:t>
      </w:r>
      <w:r w:rsidR="006D2AF2"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  <w:t xml:space="preserve"> servicios para el hogar</w:t>
      </w:r>
      <w:r w:rsidRPr="001B2C7B"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  <w:t>., ¡este es e</w:t>
      </w:r>
      <w:bookmarkStart w:id="0" w:name="_GoBack"/>
      <w:bookmarkEnd w:id="0"/>
      <w:r w:rsidRPr="001B2C7B"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  <w:t>l trabajo para usted!</w:t>
      </w:r>
    </w:p>
    <w:p w:rsidR="006D2AF2" w:rsidRPr="00005A44" w:rsidRDefault="006D2AF2" w:rsidP="006D2AF2">
      <w:pPr>
        <w:shd w:val="clear" w:color="auto" w:fill="FFFFFF"/>
        <w:spacing w:before="100" w:beforeAutospacing="1" w:after="100" w:afterAutospacing="1"/>
        <w:ind w:left="0" w:right="0"/>
        <w:outlineLvl w:val="1"/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val="es-AR" w:eastAsia="es-AR"/>
        </w:rPr>
      </w:pPr>
      <w:r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val="es-AR" w:eastAsia="es-AR"/>
        </w:rPr>
        <w:t>Requisitos</w:t>
      </w:r>
    </w:p>
    <w:p w:rsidR="001B2C7B" w:rsidRPr="001B2C7B" w:rsidRDefault="001B2C7B" w:rsidP="001B2C7B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s-AR" w:eastAsia="es-AR"/>
        </w:rPr>
        <w:t>+4 años de experiencia comprobable en las siguientes tecnologías.</w:t>
      </w:r>
    </w:p>
    <w:p w:rsidR="001B2C7B" w:rsidRPr="001B2C7B" w:rsidRDefault="001B2C7B" w:rsidP="001B2C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0" w:firstLine="0"/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</w:pPr>
      <w:proofErr w:type="spellStart"/>
      <w:r w:rsidRPr="001B2C7B"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  <w:t>Frontend</w:t>
      </w:r>
      <w:proofErr w:type="spellEnd"/>
      <w:r w:rsidRPr="001B2C7B"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  <w:t xml:space="preserve"> Angular</w:t>
      </w:r>
      <w:r w:rsidR="006D2AF2"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  <w:t>.</w:t>
      </w:r>
    </w:p>
    <w:p w:rsidR="001B2C7B" w:rsidRDefault="001B2C7B" w:rsidP="001B2C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0" w:firstLine="0"/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</w:pPr>
      <w:proofErr w:type="spellStart"/>
      <w:r w:rsidRPr="001B2C7B"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  <w:t>Backend</w:t>
      </w:r>
      <w:proofErr w:type="spellEnd"/>
      <w:r w:rsidRPr="001B2C7B"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  <w:t xml:space="preserve"> </w:t>
      </w:r>
      <w:proofErr w:type="spellStart"/>
      <w:r w:rsidRPr="001B2C7B"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  <w:t>nodeJS</w:t>
      </w:r>
      <w:proofErr w:type="spellEnd"/>
      <w:r w:rsidR="006D2AF2"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  <w:t>.</w:t>
      </w:r>
    </w:p>
    <w:p w:rsidR="006D2AF2" w:rsidRPr="001B2C7B" w:rsidRDefault="006D2AF2" w:rsidP="001B2C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0" w:firstLine="0"/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</w:pPr>
      <w:proofErr w:type="spellStart"/>
      <w:r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  <w:t>Ionic</w:t>
      </w:r>
      <w:proofErr w:type="spellEnd"/>
      <w:r>
        <w:rPr>
          <w:rFonts w:ascii="Segoe UI" w:eastAsia="Times New Roman" w:hAnsi="Segoe UI" w:cs="Segoe UI"/>
          <w:color w:val="auto"/>
          <w:kern w:val="0"/>
          <w:sz w:val="21"/>
          <w:szCs w:val="21"/>
          <w:lang w:val="es-AR" w:eastAsia="es-AR"/>
        </w:rPr>
        <w:t xml:space="preserve"> Framework.</w:t>
      </w:r>
    </w:p>
    <w:p w:rsidR="001B2C7B" w:rsidRPr="0041428F" w:rsidRDefault="001B2C7B" w:rsidP="001B2C7B">
      <w:pPr>
        <w:pStyle w:val="Firma"/>
        <w:ind w:left="0"/>
        <w:rPr>
          <w:color w:val="000000" w:themeColor="text1"/>
        </w:rPr>
      </w:pPr>
    </w:p>
    <w:sectPr w:rsidR="001B2C7B" w:rsidRPr="0041428F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8F" w:rsidRDefault="00094A8F" w:rsidP="00A66B18">
      <w:pPr>
        <w:spacing w:before="0" w:after="0"/>
      </w:pPr>
      <w:r>
        <w:separator/>
      </w:r>
    </w:p>
  </w:endnote>
  <w:endnote w:type="continuationSeparator" w:id="0">
    <w:p w:rsidR="00094A8F" w:rsidRDefault="00094A8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8F" w:rsidRDefault="00094A8F" w:rsidP="00A66B18">
      <w:pPr>
        <w:spacing w:before="0" w:after="0"/>
      </w:pPr>
      <w:r>
        <w:separator/>
      </w:r>
    </w:p>
  </w:footnote>
  <w:footnote w:type="continuationSeparator" w:id="0">
    <w:p w:rsidR="00094A8F" w:rsidRDefault="00094A8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B18" w:rsidRDefault="00A66B18">
    <w:pPr>
      <w:pStyle w:val="Encabezado"/>
    </w:pP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D5EF45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67D6"/>
    <w:multiLevelType w:val="multilevel"/>
    <w:tmpl w:val="B54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8459DD"/>
    <w:multiLevelType w:val="multilevel"/>
    <w:tmpl w:val="6EEA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13017D"/>
    <w:multiLevelType w:val="multilevel"/>
    <w:tmpl w:val="797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44"/>
    <w:rsid w:val="00005A44"/>
    <w:rsid w:val="00051853"/>
    <w:rsid w:val="00083BAA"/>
    <w:rsid w:val="00094A8F"/>
    <w:rsid w:val="0010680C"/>
    <w:rsid w:val="00152B0B"/>
    <w:rsid w:val="001664CF"/>
    <w:rsid w:val="001766D6"/>
    <w:rsid w:val="00192419"/>
    <w:rsid w:val="001B2C7B"/>
    <w:rsid w:val="001C270D"/>
    <w:rsid w:val="001D0B5A"/>
    <w:rsid w:val="001E2320"/>
    <w:rsid w:val="00214E28"/>
    <w:rsid w:val="00263FF7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D2AF2"/>
    <w:rsid w:val="006F6F10"/>
    <w:rsid w:val="007110AB"/>
    <w:rsid w:val="00783E79"/>
    <w:rsid w:val="007B5AE8"/>
    <w:rsid w:val="007C184E"/>
    <w:rsid w:val="007F5192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1B2C7B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C7B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6D2AF2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2303\AppData\Roaming\Microsoft\Templates\Membrete%20de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58004DE5844D0C940D337037BF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080DC-B990-4E78-A460-D7BC9170BFF6}"/>
      </w:docPartPr>
      <w:docPartBody>
        <w:p w:rsidR="00000000" w:rsidRDefault="009903D8">
          <w:pPr>
            <w:pStyle w:val="6A58004DE5844D0C940D337037BF3D5B"/>
          </w:pPr>
          <w:r w:rsidRPr="00E4786A">
            <w:rPr>
              <w:lang w:bidi="es-ES"/>
            </w:rPr>
            <w:t>Un cordial saludo,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D8"/>
    <w:rsid w:val="009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71ABC04CDEE4D42A071A5B47D0C05A0">
    <w:name w:val="D71ABC04CDEE4D42A071A5B47D0C05A0"/>
  </w:style>
  <w:style w:type="paragraph" w:customStyle="1" w:styleId="6FBE5646F5CE411BBDA00D41D7CBAE0F">
    <w:name w:val="6FBE5646F5CE411BBDA00D41D7CBAE0F"/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2874B78774E741D1A31F9C46D894A8D0">
    <w:name w:val="2874B78774E741D1A31F9C46D894A8D0"/>
  </w:style>
  <w:style w:type="paragraph" w:customStyle="1" w:styleId="A72E0438EE2749F584AC5D5348FA70F1">
    <w:name w:val="A72E0438EE2749F584AC5D5348FA70F1"/>
  </w:style>
  <w:style w:type="paragraph" w:customStyle="1" w:styleId="7C218FEDB3FD4F95B0FDEE25BB03CB15">
    <w:name w:val="7C218FEDB3FD4F95B0FDEE25BB03CB15"/>
  </w:style>
  <w:style w:type="paragraph" w:customStyle="1" w:styleId="0D20B5E408894756BDB20AE343C42A37">
    <w:name w:val="0D20B5E408894756BDB20AE343C42A37"/>
  </w:style>
  <w:style w:type="paragraph" w:customStyle="1" w:styleId="ABD7F99F530B434EBCC02CFC82F32EB5">
    <w:name w:val="ABD7F99F530B434EBCC02CFC82F32EB5"/>
  </w:style>
  <w:style w:type="paragraph" w:customStyle="1" w:styleId="75D1A5EE9F7F4868BBAD28917FD5DDA9">
    <w:name w:val="75D1A5EE9F7F4868BBAD28917FD5DDA9"/>
  </w:style>
  <w:style w:type="paragraph" w:customStyle="1" w:styleId="5D3F873AE24E4643B8E69968CA1DFCAD">
    <w:name w:val="5D3F873AE24E4643B8E69968CA1DFCAD"/>
  </w:style>
  <w:style w:type="paragraph" w:customStyle="1" w:styleId="6A58004DE5844D0C940D337037BF3D5B">
    <w:name w:val="6A58004DE5844D0C940D337037BF3D5B"/>
  </w:style>
  <w:style w:type="paragraph" w:customStyle="1" w:styleId="93A29634EC1846F795DCD1A2B7EB7FB5">
    <w:name w:val="93A29634EC1846F795DCD1A2B7EB7FB5"/>
  </w:style>
  <w:style w:type="paragraph" w:customStyle="1" w:styleId="6736A44CAAAF4B99989A95C1419A855D">
    <w:name w:val="6736A44CAAAF4B99989A95C1419A8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24C0D1D-2963-4ACE-80C1-4D1D4EBF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0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2023-06-12T16:47:00Z</dcterms:created>
  <dcterms:modified xsi:type="dcterms:W3CDTF">2023-06-12T17:38:00Z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